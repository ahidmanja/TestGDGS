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4C46C2" w:rsidP="002234D2">
            <w:pPr>
              <w:bidi w:val="0"/>
              <w:jc w:val="right"/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12065</wp:posOffset>
                  </wp:positionV>
                  <wp:extent cx="692785" cy="672465"/>
                  <wp:effectExtent l="0" t="0" r="0" b="0"/>
                  <wp:wrapThrough wrapText="bothSides">
                    <wp:wrapPolygon edited="0">
                      <wp:start x="0" y="0"/>
                      <wp:lineTo x="0" y="20805"/>
                      <wp:lineTo x="20788" y="20805"/>
                      <wp:lineTo x="2078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9278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 xml:space="preserve">اتفاقية مناهضة التعذيب وغيره من ضروب المعاملة أو العقوبة القاسية أو اللاإنسانية أو </w:t>
            </w:r>
            <w:bookmarkStart w:id="0" w:name="_GoBack"/>
            <w:bookmarkEnd w:id="0"/>
            <w:r>
              <w:rPr>
                <w:rFonts w:hint="cs"/>
                <w:b/>
                <w:bCs/>
                <w:sz w:val="52"/>
                <w:szCs w:val="52"/>
                <w:rtl/>
              </w:rPr>
              <w:t>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735427">
              <w:fldChar w:fldCharType="begin"/>
            </w:r>
            <w:r w:rsidR="00735427">
              <w:instrText xml:space="preserve"> DOCPROPERTY  dist  \* MERGEFORMAT </w:instrText>
            </w:r>
            <w:r w:rsidR="00735427">
              <w:fldChar w:fldCharType="separate"/>
            </w:r>
            <w:proofErr w:type="spellStart"/>
            <w:r w:rsidR="00304A46">
              <w:t>dist</w:t>
            </w:r>
            <w:proofErr w:type="spellEnd"/>
            <w:r w:rsidR="00735427">
              <w:fldChar w:fldCharType="end"/>
            </w:r>
          </w:p>
          <w:p w:rsidR="002234D2" w:rsidRPr="00E71938" w:rsidRDefault="00FF3A97" w:rsidP="002234D2">
            <w:pPr>
              <w:bidi w:val="0"/>
              <w:spacing w:line="240" w:lineRule="exact"/>
              <w:jc w:val="left"/>
            </w:pPr>
            <w:fldSimple w:instr=" DOCPROPERTY  date  \* MERGEFORMAT ">
              <w:r w:rsidR="00304A46">
                <w:t>date</w:t>
              </w:r>
            </w:fldSimple>
          </w:p>
          <w:p w:rsidR="002234D2" w:rsidRPr="00E71938" w:rsidRDefault="00735427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735427">
              <w:fldChar w:fldCharType="begin"/>
            </w:r>
            <w:r w:rsidR="00735427">
              <w:instrText xml:space="preserve"> DOCPROPERTY  olang  \* MERGEFORMAT </w:instrText>
            </w:r>
            <w:r w:rsidR="00735427">
              <w:fldChar w:fldCharType="separate"/>
            </w:r>
            <w:proofErr w:type="spellStart"/>
            <w:r w:rsidR="00304A46">
              <w:t>olang</w:t>
            </w:r>
            <w:proofErr w:type="spellEnd"/>
            <w:r w:rsidR="00735427">
              <w:fldChar w:fldCharType="end"/>
            </w:r>
          </w:p>
          <w:p w:rsidR="00E71938" w:rsidRPr="008B4BC6" w:rsidRDefault="00735427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7801C5" w:rsidRPr="00B50F4A" w:rsidRDefault="007801C5" w:rsidP="007801C5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7801C5" w:rsidRDefault="007801C5" w:rsidP="007801C5">
      <w:pPr>
        <w:pStyle w:val="HChGA"/>
        <w:spacing w:before="600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>بشأن</w:t>
      </w:r>
      <w:r>
        <w:rPr>
          <w:rFonts w:hint="cs"/>
          <w:rtl/>
        </w:rPr>
        <w:t xml:space="preserve"> </w:t>
      </w:r>
      <w:r w:rsidRPr="007801C5">
        <w:rPr>
          <w:color w:val="FF0000"/>
          <w:rtl/>
        </w:rPr>
        <w:t>[البلد]</w:t>
      </w:r>
      <w:r>
        <w:rPr>
          <w:rFonts w:hint="cs"/>
          <w:rtl/>
        </w:rPr>
        <w:t xml:space="preserve"> في غياب </w:t>
      </w:r>
      <w:r w:rsidRPr="007801C5">
        <w:rPr>
          <w:color w:val="FF0000"/>
          <w:rtl/>
        </w:rPr>
        <w:t>[</w:t>
      </w:r>
      <w:r w:rsidRPr="00746522">
        <w:rPr>
          <w:rtl/>
        </w:rPr>
        <w:t>تقريره</w:t>
      </w:r>
      <w:r>
        <w:rPr>
          <w:rFonts w:hint="cs"/>
          <w:rtl/>
        </w:rPr>
        <w:t xml:space="preserve"> </w:t>
      </w:r>
      <w:r w:rsidRPr="00746522">
        <w:rPr>
          <w:rtl/>
        </w:rPr>
        <w:t xml:space="preserve">الدوري </w:t>
      </w:r>
      <w:r w:rsidRPr="007801C5">
        <w:rPr>
          <w:color w:val="FF0000"/>
          <w:rtl/>
        </w:rPr>
        <w:t>[الرقم]] [</w:t>
      </w:r>
      <w:r>
        <w:rPr>
          <w:rFonts w:hint="cs"/>
          <w:rtl/>
        </w:rPr>
        <w:t xml:space="preserve">تقريره </w:t>
      </w:r>
      <w:r w:rsidRPr="00746522">
        <w:rPr>
          <w:rtl/>
        </w:rPr>
        <w:t>الأولي</w:t>
      </w:r>
      <w:r w:rsidRPr="007801C5">
        <w:rPr>
          <w:color w:val="FF0000"/>
          <w:rtl/>
        </w:rPr>
        <w:t>]</w:t>
      </w:r>
      <w:r w:rsidRPr="007801C5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875329" w:rsidRPr="007801C5" w:rsidRDefault="007801C5" w:rsidP="007801C5">
      <w:pPr>
        <w:pStyle w:val="SingleTxtGA"/>
        <w:rPr>
          <w:rFonts w:eastAsiaTheme="majorEastAsia"/>
          <w:b/>
          <w:color w:val="0070C0"/>
          <w:rtl/>
        </w:rPr>
      </w:pPr>
      <w:r w:rsidRPr="007801C5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554F71" w:rsidRDefault="00761849" w:rsidP="00554F71">
      <w:pPr>
        <w:jc w:val="left"/>
        <w:rPr>
          <w:rtl/>
        </w:rPr>
      </w:pPr>
    </w:p>
    <w:sectPr w:rsidR="00761849" w:rsidRPr="00554F7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04A46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C64D1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35427">
      <w:fldChar w:fldCharType="begin"/>
    </w:r>
    <w:r w:rsidR="00735427">
      <w:instrText xml:space="preserve"> DOCPROPERTY  gdocf  \* MERGEFORMAT </w:instrText>
    </w:r>
    <w:r w:rsidR="00735427">
      <w:fldChar w:fldCharType="separate"/>
    </w:r>
    <w:proofErr w:type="spellStart"/>
    <w:r w:rsidR="00304A46">
      <w:t>gdocf</w:t>
    </w:r>
    <w:proofErr w:type="spellEnd"/>
    <w:r w:rsidR="0073542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B1021F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B1021F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304A46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304A46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7801C5" w:rsidRPr="00E776B9" w:rsidRDefault="007801C5" w:rsidP="007801C5">
      <w:pPr>
        <w:pStyle w:val="FootnoteText1"/>
        <w:rPr>
          <w:rtl/>
        </w:rPr>
      </w:pPr>
      <w:r w:rsidRPr="004C46C2">
        <w:rPr>
          <w:rStyle w:val="FootnoteReference"/>
          <w:b w:val="0"/>
          <w:bCs/>
          <w:sz w:val="26"/>
          <w:szCs w:val="26"/>
          <w:vertAlign w:val="baseline"/>
          <w:rtl/>
        </w:rPr>
        <w:t>*</w:t>
      </w:r>
      <w:r w:rsidRPr="00E776B9">
        <w:rPr>
          <w:rtl/>
        </w:rPr>
        <w:tab/>
      </w:r>
      <w:r w:rsidRPr="00E776B9">
        <w:rPr>
          <w:rFonts w:hint="cs"/>
          <w:rtl/>
        </w:rPr>
        <w:t xml:space="preserve">اعتمدتها اللجنة في دورتها </w:t>
      </w:r>
      <w:r w:rsidRPr="00A45CC7">
        <w:rPr>
          <w:rFonts w:hint="cs"/>
          <w:color w:val="FF0000"/>
          <w:rtl/>
        </w:rPr>
        <w:t xml:space="preserve">[الرقم] </w:t>
      </w:r>
      <w:r w:rsidRPr="00E776B9">
        <w:rPr>
          <w:rFonts w:hint="cs"/>
          <w:rtl/>
        </w:rPr>
        <w:t>(</w:t>
      </w:r>
      <w:r w:rsidRPr="00A45CC7">
        <w:rPr>
          <w:rFonts w:hint="cs"/>
          <w:color w:val="FF0000"/>
          <w:rtl/>
        </w:rPr>
        <w:t>تواريخ الاجتماع</w:t>
      </w:r>
      <w:r w:rsidRPr="00E776B9"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977D7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C46C2"/>
    <w:rsid w:val="004D298E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3240C"/>
    <w:rsid w:val="00656392"/>
    <w:rsid w:val="006646E9"/>
    <w:rsid w:val="0068192B"/>
    <w:rsid w:val="0068781D"/>
    <w:rsid w:val="006959B0"/>
    <w:rsid w:val="006B0634"/>
    <w:rsid w:val="006B3E27"/>
    <w:rsid w:val="006B6507"/>
    <w:rsid w:val="006C104C"/>
    <w:rsid w:val="00733704"/>
    <w:rsid w:val="00735427"/>
    <w:rsid w:val="00761849"/>
    <w:rsid w:val="007801C5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45CC7"/>
    <w:rsid w:val="00A67AF5"/>
    <w:rsid w:val="00A9037D"/>
    <w:rsid w:val="00A93D50"/>
    <w:rsid w:val="00A94CA3"/>
    <w:rsid w:val="00AB6758"/>
    <w:rsid w:val="00B1021F"/>
    <w:rsid w:val="00B13763"/>
    <w:rsid w:val="00B477A4"/>
    <w:rsid w:val="00B54045"/>
    <w:rsid w:val="00B81FD2"/>
    <w:rsid w:val="00B86D7E"/>
    <w:rsid w:val="00BC64D1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418B3"/>
    <w:rsid w:val="00F763B4"/>
    <w:rsid w:val="00F900C3"/>
    <w:rsid w:val="00FD0A73"/>
    <w:rsid w:val="00FF2AB2"/>
    <w:rsid w:val="00FF3A97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6C2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5_G"/>
    <w:basedOn w:val="Normal"/>
    <w:link w:val="FootnoteTextChar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C2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C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C2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C4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C4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C46C2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C46C2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51EF5-FFAA-4CB8-BB1A-150D9D88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</TotalTime>
  <Pages>1</Pages>
  <Words>81</Words>
  <Characters>455</Characters>
  <Application>Microsoft Office Word</Application>
  <DocSecurity>0</DocSecurity>
  <Lines>15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CAT/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7</cp:revision>
  <cp:lastPrinted>2017-08-16T14:32:00Z</cp:lastPrinted>
  <dcterms:created xsi:type="dcterms:W3CDTF">2017-08-17T14:02:00Z</dcterms:created>
  <dcterms:modified xsi:type="dcterms:W3CDTF">2018-05-23T09:47:00Z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